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EF1B07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3A560C2" w14:textId="2F5C5CAC" w:rsidR="00692703" w:rsidRPr="00CF1A49" w:rsidRDefault="009964F7" w:rsidP="00913946">
            <w:pPr>
              <w:pStyle w:val="Title"/>
            </w:pPr>
            <w:r>
              <w:t>Taranjeet</w:t>
            </w:r>
            <w:r w:rsidR="00692703" w:rsidRPr="00CF1A49">
              <w:t xml:space="preserve"> </w:t>
            </w:r>
            <w:r>
              <w:t>Si</w:t>
            </w:r>
            <w:r w:rsidR="00F867ED">
              <w:t>N</w:t>
            </w:r>
            <w:r>
              <w:t>gh</w:t>
            </w:r>
          </w:p>
          <w:p w14:paraId="0A7DE2F3" w14:textId="49E04B4C" w:rsidR="00692703" w:rsidRPr="00CF1A49" w:rsidRDefault="009964F7" w:rsidP="00913946">
            <w:pPr>
              <w:pStyle w:val="ContactInfo"/>
              <w:contextualSpacing w:val="0"/>
            </w:pPr>
            <w:r>
              <w:t xml:space="preserve">48/371 G.H.B </w:t>
            </w:r>
            <w:proofErr w:type="spellStart"/>
            <w:proofErr w:type="gramStart"/>
            <w:r>
              <w:t>Sarvodaynagar,Khokara</w:t>
            </w:r>
            <w:proofErr w:type="gramEnd"/>
            <w:r>
              <w:t>,Maningar</w:t>
            </w:r>
            <w:proofErr w:type="spellEnd"/>
            <w:r>
              <w:t>-east 08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BA9B0A1AB964356B75EDA8615914D65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7567892756</w:t>
            </w:r>
          </w:p>
          <w:p w14:paraId="1A782A0B" w14:textId="38B3C040" w:rsidR="00692703" w:rsidRPr="00CF1A49" w:rsidRDefault="00FA3634" w:rsidP="00913946">
            <w:pPr>
              <w:pStyle w:val="ContactInfoEmphasis"/>
              <w:contextualSpacing w:val="0"/>
            </w:pPr>
            <w:r>
              <w:t>j</w:t>
            </w:r>
            <w:r w:rsidR="009964F7">
              <w:t>assaltaranjeet92@gmail.com</w:t>
            </w:r>
            <w:r w:rsidR="00692703" w:rsidRPr="00CF1A49">
              <w:t xml:space="preserve"> </w:t>
            </w:r>
          </w:p>
        </w:tc>
      </w:tr>
      <w:tr w:rsidR="009571D8" w:rsidRPr="00CF1A49" w14:paraId="6A9AC543" w14:textId="77777777" w:rsidTr="00692703">
        <w:tc>
          <w:tcPr>
            <w:tcW w:w="9360" w:type="dxa"/>
            <w:tcMar>
              <w:top w:w="432" w:type="dxa"/>
            </w:tcMar>
          </w:tcPr>
          <w:p w14:paraId="690B1E6A" w14:textId="3F434EE0" w:rsidR="001755A8" w:rsidRPr="00CF1A49" w:rsidRDefault="00FA3634" w:rsidP="00FA3634">
            <w:pPr>
              <w:contextualSpacing w:val="0"/>
              <w:jc w:val="center"/>
            </w:pPr>
            <w:r>
              <w:t xml:space="preserve">I am a punctual and motivated individual who </w:t>
            </w:r>
            <w:proofErr w:type="gramStart"/>
            <w:r>
              <w:t>is able to</w:t>
            </w:r>
            <w:proofErr w:type="gramEnd"/>
            <w:r>
              <w:t xml:space="preserve"> work in a busy environment and produce high standards of work. I am an excellent team worker and </w:t>
            </w:r>
            <w:proofErr w:type="gramStart"/>
            <w:r>
              <w:t>am able to</w:t>
            </w:r>
            <w:proofErr w:type="gramEnd"/>
            <w:r>
              <w:t xml:space="preserve"> take instructions from all levels and build up good working relationships with all colleagues. I am flexible, reliable and possess excellent time keeping skills.</w:t>
            </w:r>
          </w:p>
        </w:tc>
      </w:tr>
    </w:tbl>
    <w:p w14:paraId="4E8E85BD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355EE6BA5641DAB3E14AF704FE1638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96167CD" w14:textId="77777777" w:rsidTr="00D66A52">
        <w:tc>
          <w:tcPr>
            <w:tcW w:w="9355" w:type="dxa"/>
          </w:tcPr>
          <w:p w14:paraId="4CAD7ACD" w14:textId="769899E7" w:rsidR="001D0BF1" w:rsidRPr="00CF1A49" w:rsidRDefault="00F867ED" w:rsidP="001D0BF1">
            <w:pPr>
              <w:pStyle w:val="Heading3"/>
              <w:contextualSpacing w:val="0"/>
              <w:outlineLvl w:val="2"/>
            </w:pPr>
            <w:r>
              <w:t>6-6-22</w:t>
            </w:r>
            <w:r w:rsidR="001D0BF1" w:rsidRPr="00CF1A49">
              <w:t xml:space="preserve"> – </w:t>
            </w:r>
            <w:r>
              <w:t>6-7-22</w:t>
            </w:r>
          </w:p>
          <w:p w14:paraId="364CEDD4" w14:textId="74F8A880" w:rsidR="001D0BF1" w:rsidRPr="00CF1A49" w:rsidRDefault="00F867ED" w:rsidP="001D0BF1">
            <w:pPr>
              <w:pStyle w:val="Heading2"/>
              <w:contextualSpacing w:val="0"/>
              <w:outlineLvl w:val="1"/>
            </w:pPr>
            <w:r>
              <w:t>web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Global it </w:t>
            </w:r>
          </w:p>
          <w:p w14:paraId="71C27C11" w14:textId="77777777" w:rsidR="001E3120" w:rsidRDefault="00211C0B" w:rsidP="001D0BF1">
            <w:pPr>
              <w:contextualSpacing w:val="0"/>
            </w:pPr>
            <w:r>
              <w:t xml:space="preserve">Worked under direct supervision of Project Head </w:t>
            </w:r>
          </w:p>
          <w:p w14:paraId="404CB24F" w14:textId="1DC5F89F" w:rsidR="00211C0B" w:rsidRPr="00CF1A49" w:rsidRDefault="00211C0B" w:rsidP="001D0BF1">
            <w:pPr>
              <w:contextualSpacing w:val="0"/>
            </w:pPr>
            <w:r>
              <w:t xml:space="preserve">Got to experience to work on the live project </w:t>
            </w:r>
          </w:p>
        </w:tc>
      </w:tr>
      <w:tr w:rsidR="00F61DF9" w:rsidRPr="00CF1A49" w14:paraId="5FB1A7AC" w14:textId="77777777" w:rsidTr="00F61DF9">
        <w:tc>
          <w:tcPr>
            <w:tcW w:w="9355" w:type="dxa"/>
            <w:tcMar>
              <w:top w:w="216" w:type="dxa"/>
            </w:tcMar>
          </w:tcPr>
          <w:p w14:paraId="03514430" w14:textId="1EBF5C0D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0C326E142DB24185935D39BB9286FDF8"/>
        </w:placeholder>
        <w:temporary/>
        <w:showingPlcHdr/>
        <w15:appearance w15:val="hidden"/>
      </w:sdtPr>
      <w:sdtContent>
        <w:p w14:paraId="3D7A613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5540875" w14:textId="77777777" w:rsidTr="00D66A52">
        <w:tc>
          <w:tcPr>
            <w:tcW w:w="9355" w:type="dxa"/>
          </w:tcPr>
          <w:p w14:paraId="1AEFF211" w14:textId="28408E3E" w:rsidR="001D0BF1" w:rsidRPr="00CF1A49" w:rsidRDefault="00F867ED" w:rsidP="001D0BF1">
            <w:pPr>
              <w:pStyle w:val="Heading3"/>
              <w:contextualSpacing w:val="0"/>
              <w:outlineLvl w:val="2"/>
            </w:pPr>
            <w:r>
              <w:t>aPRIL 2020</w:t>
            </w:r>
          </w:p>
          <w:p w14:paraId="0226386B" w14:textId="19C1592D" w:rsidR="001D0BF1" w:rsidRPr="00CF1A49" w:rsidRDefault="00F867ED" w:rsidP="001D0BF1">
            <w:pPr>
              <w:pStyle w:val="Heading2"/>
              <w:contextualSpacing w:val="0"/>
              <w:outlineLvl w:val="1"/>
            </w:pPr>
            <w:proofErr w:type="gramStart"/>
            <w:r>
              <w:t>12</w:t>
            </w:r>
            <w:r w:rsidR="001D0BF1" w:rsidRPr="00CF1A49">
              <w:t>,</w:t>
            </w:r>
            <w:r>
              <w:t>Pragati</w:t>
            </w:r>
            <w:proofErr w:type="gramEnd"/>
            <w:r>
              <w:t xml:space="preserve"> English MEdium Higher Secondary</w:t>
            </w:r>
          </w:p>
          <w:p w14:paraId="0F4F03DE" w14:textId="2B69BF16" w:rsidR="007538DC" w:rsidRPr="00CF1A49" w:rsidRDefault="00F867ED" w:rsidP="007538DC">
            <w:pPr>
              <w:contextualSpacing w:val="0"/>
            </w:pPr>
            <w:r>
              <w:t>76%</w:t>
            </w:r>
          </w:p>
        </w:tc>
      </w:tr>
      <w:tr w:rsidR="00F61DF9" w:rsidRPr="00CF1A49" w14:paraId="46A3D63B" w14:textId="77777777" w:rsidTr="00F61DF9">
        <w:tc>
          <w:tcPr>
            <w:tcW w:w="9355" w:type="dxa"/>
            <w:tcMar>
              <w:top w:w="216" w:type="dxa"/>
            </w:tcMar>
          </w:tcPr>
          <w:p w14:paraId="0CEBA19E" w14:textId="2C3C8BA6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FAB52C0AA5CF444C81851BCCA6A7ACB3"/>
        </w:placeholder>
        <w:temporary/>
        <w:showingPlcHdr/>
        <w15:appearance w15:val="hidden"/>
      </w:sdtPr>
      <w:sdtContent>
        <w:p w14:paraId="165E793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E9A9AB4" w14:textId="77777777" w:rsidTr="00CF1A49">
        <w:tc>
          <w:tcPr>
            <w:tcW w:w="4675" w:type="dxa"/>
          </w:tcPr>
          <w:p w14:paraId="415DF0E7" w14:textId="36B0A511" w:rsidR="001E3120" w:rsidRPr="006E1507" w:rsidRDefault="009964F7" w:rsidP="006E1507">
            <w:pPr>
              <w:pStyle w:val="ListBullet"/>
              <w:contextualSpacing w:val="0"/>
            </w:pPr>
            <w:r>
              <w:t>HTML</w:t>
            </w:r>
            <w:r w:rsidR="00F867ED">
              <w:t>5</w:t>
            </w:r>
            <w:r>
              <w:t>|CSS</w:t>
            </w:r>
            <w:r w:rsidR="00F867ED">
              <w:t>3</w:t>
            </w:r>
            <w:r>
              <w:t>|JS|BOOTSTRAP|JQUERY</w:t>
            </w:r>
          </w:p>
          <w:p w14:paraId="2BB0464E" w14:textId="77777777" w:rsidR="001F4E6D" w:rsidRDefault="009964F7" w:rsidP="006E1507">
            <w:pPr>
              <w:pStyle w:val="ListBullet"/>
              <w:contextualSpacing w:val="0"/>
            </w:pPr>
            <w:r>
              <w:t>C|C++|JAVA|PYTHON|</w:t>
            </w:r>
          </w:p>
          <w:p w14:paraId="40CCD2EE" w14:textId="53CDA524" w:rsidR="009964F7" w:rsidRDefault="009964F7" w:rsidP="006E1507">
            <w:pPr>
              <w:pStyle w:val="ListBullet"/>
              <w:contextualSpacing w:val="0"/>
            </w:pPr>
            <w:r>
              <w:t xml:space="preserve">Django| </w:t>
            </w:r>
            <w:proofErr w:type="spellStart"/>
            <w:r>
              <w:t>MySql</w:t>
            </w:r>
            <w:proofErr w:type="spellEnd"/>
          </w:p>
          <w:p w14:paraId="4BEF9C4B" w14:textId="38A22E09" w:rsidR="009964F7" w:rsidRPr="006E1507" w:rsidRDefault="009964F7" w:rsidP="00506C3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424BC2EF" w14:textId="26D3D02E" w:rsidR="003A0632" w:rsidRPr="006E1507" w:rsidRDefault="009964F7" w:rsidP="006E1507">
            <w:pPr>
              <w:pStyle w:val="ListBullet"/>
              <w:contextualSpacing w:val="0"/>
            </w:pPr>
            <w:r>
              <w:t xml:space="preserve">Fast Learner </w:t>
            </w:r>
          </w:p>
          <w:p w14:paraId="6F8234EC" w14:textId="70225E9A" w:rsidR="001E3120" w:rsidRPr="006E1507" w:rsidRDefault="009964F7" w:rsidP="006E1507">
            <w:pPr>
              <w:pStyle w:val="ListBullet"/>
              <w:contextualSpacing w:val="0"/>
            </w:pPr>
            <w:r>
              <w:t xml:space="preserve">Believe in </w:t>
            </w:r>
            <w:proofErr w:type="gramStart"/>
            <w:r>
              <w:t>Team work</w:t>
            </w:r>
            <w:proofErr w:type="gramEnd"/>
          </w:p>
          <w:p w14:paraId="7135235D" w14:textId="119210DB" w:rsidR="001E3120" w:rsidRPr="006E1507" w:rsidRDefault="001E70FB" w:rsidP="006E1507">
            <w:pPr>
              <w:pStyle w:val="ListBullet"/>
              <w:contextualSpacing w:val="0"/>
            </w:pPr>
            <w:r>
              <w:t>Multitasking</w:t>
            </w:r>
          </w:p>
        </w:tc>
      </w:tr>
    </w:tbl>
    <w:p w14:paraId="2C2D9EDE" w14:textId="02A18DA2" w:rsidR="00AD782D" w:rsidRPr="00CF1A49" w:rsidRDefault="00913EBD" w:rsidP="0062312F">
      <w:pPr>
        <w:pStyle w:val="Heading1"/>
      </w:pPr>
      <w:r>
        <w:t>Hobbies and interests</w:t>
      </w:r>
    </w:p>
    <w:p w14:paraId="6D347C51" w14:textId="7BE5C296" w:rsidR="00B51D1B" w:rsidRDefault="00913EBD" w:rsidP="006E1507">
      <w:r>
        <w:t xml:space="preserve">Inquisitiveness </w:t>
      </w:r>
    </w:p>
    <w:p w14:paraId="3866E939" w14:textId="4E158BA2" w:rsidR="00913EBD" w:rsidRDefault="00913EBD" w:rsidP="006E1507">
      <w:r>
        <w:t>Listening to 60’s 70’s 80s music</w:t>
      </w:r>
    </w:p>
    <w:p w14:paraId="2B9AACE1" w14:textId="0E815138" w:rsidR="00913EBD" w:rsidRDefault="00FA3634" w:rsidP="006E1507">
      <w:r>
        <w:t>Meditation</w:t>
      </w:r>
    </w:p>
    <w:p w14:paraId="12158C2A" w14:textId="574DA33B" w:rsidR="00FA3634" w:rsidRDefault="00FA3634" w:rsidP="006E1507">
      <w:r>
        <w:t>Playing pc games</w:t>
      </w:r>
    </w:p>
    <w:p w14:paraId="587BF648" w14:textId="77777777" w:rsidR="00FA3634" w:rsidRPr="006E1507" w:rsidRDefault="00FA3634" w:rsidP="006E1507"/>
    <w:sectPr w:rsidR="00FA3634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E006" w14:textId="77777777" w:rsidR="006A71C9" w:rsidRDefault="006A71C9" w:rsidP="0068194B">
      <w:r>
        <w:separator/>
      </w:r>
    </w:p>
    <w:p w14:paraId="0D063228" w14:textId="77777777" w:rsidR="006A71C9" w:rsidRDefault="006A71C9"/>
    <w:p w14:paraId="41BED231" w14:textId="77777777" w:rsidR="006A71C9" w:rsidRDefault="006A71C9"/>
  </w:endnote>
  <w:endnote w:type="continuationSeparator" w:id="0">
    <w:p w14:paraId="1E9294C5" w14:textId="77777777" w:rsidR="006A71C9" w:rsidRDefault="006A71C9" w:rsidP="0068194B">
      <w:r>
        <w:continuationSeparator/>
      </w:r>
    </w:p>
    <w:p w14:paraId="78620D13" w14:textId="77777777" w:rsidR="006A71C9" w:rsidRDefault="006A71C9"/>
    <w:p w14:paraId="649C84FE" w14:textId="77777777" w:rsidR="006A71C9" w:rsidRDefault="006A7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ACBB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7393" w14:textId="77777777" w:rsidR="006A71C9" w:rsidRDefault="006A71C9" w:rsidP="0068194B">
      <w:r>
        <w:separator/>
      </w:r>
    </w:p>
    <w:p w14:paraId="4EE980FA" w14:textId="77777777" w:rsidR="006A71C9" w:rsidRDefault="006A71C9"/>
    <w:p w14:paraId="6F05E7F6" w14:textId="77777777" w:rsidR="006A71C9" w:rsidRDefault="006A71C9"/>
  </w:footnote>
  <w:footnote w:type="continuationSeparator" w:id="0">
    <w:p w14:paraId="3F13CAA3" w14:textId="77777777" w:rsidR="006A71C9" w:rsidRDefault="006A71C9" w:rsidP="0068194B">
      <w:r>
        <w:continuationSeparator/>
      </w:r>
    </w:p>
    <w:p w14:paraId="7551A5D4" w14:textId="77777777" w:rsidR="006A71C9" w:rsidRDefault="006A71C9"/>
    <w:p w14:paraId="5853B551" w14:textId="77777777" w:rsidR="006A71C9" w:rsidRDefault="006A71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EA2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E3C9D9" wp14:editId="4CC37A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0D7D8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73992902">
    <w:abstractNumId w:val="9"/>
  </w:num>
  <w:num w:numId="2" w16cid:durableId="1380014188">
    <w:abstractNumId w:val="8"/>
  </w:num>
  <w:num w:numId="3" w16cid:durableId="890120405">
    <w:abstractNumId w:val="7"/>
  </w:num>
  <w:num w:numId="4" w16cid:durableId="954864955">
    <w:abstractNumId w:val="6"/>
  </w:num>
  <w:num w:numId="5" w16cid:durableId="826557883">
    <w:abstractNumId w:val="10"/>
  </w:num>
  <w:num w:numId="6" w16cid:durableId="14620892">
    <w:abstractNumId w:val="3"/>
  </w:num>
  <w:num w:numId="7" w16cid:durableId="1394428112">
    <w:abstractNumId w:val="11"/>
  </w:num>
  <w:num w:numId="8" w16cid:durableId="1047877628">
    <w:abstractNumId w:val="2"/>
  </w:num>
  <w:num w:numId="9" w16cid:durableId="1423992852">
    <w:abstractNumId w:val="12"/>
  </w:num>
  <w:num w:numId="10" w16cid:durableId="1681395476">
    <w:abstractNumId w:val="5"/>
  </w:num>
  <w:num w:numId="11" w16cid:durableId="951478358">
    <w:abstractNumId w:val="4"/>
  </w:num>
  <w:num w:numId="12" w16cid:durableId="1596672443">
    <w:abstractNumId w:val="1"/>
  </w:num>
  <w:num w:numId="13" w16cid:durableId="126761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F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0FB"/>
    <w:rsid w:val="001E7E0C"/>
    <w:rsid w:val="001F0BB0"/>
    <w:rsid w:val="001F4E6D"/>
    <w:rsid w:val="001F6140"/>
    <w:rsid w:val="00203573"/>
    <w:rsid w:val="0020597D"/>
    <w:rsid w:val="00211C0B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C3D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71C9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3EBD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4F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0B5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67ED"/>
    <w:rsid w:val="00F8769D"/>
    <w:rsid w:val="00F9350C"/>
    <w:rsid w:val="00F94EB5"/>
    <w:rsid w:val="00F9624D"/>
    <w:rsid w:val="00FA3634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F3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A9B0A1AB964356B75EDA861591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2A7FB-585C-4B0D-960E-CE21453DD4BD}"/>
      </w:docPartPr>
      <w:docPartBody>
        <w:p w:rsidR="00B35A8F" w:rsidRDefault="00000000">
          <w:pPr>
            <w:pStyle w:val="7BA9B0A1AB964356B75EDA8615914D65"/>
          </w:pPr>
          <w:r w:rsidRPr="00CF1A49">
            <w:t>·</w:t>
          </w:r>
        </w:p>
      </w:docPartBody>
    </w:docPart>
    <w:docPart>
      <w:docPartPr>
        <w:name w:val="F0355EE6BA5641DAB3E14AF704FE1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50396-4558-4B70-B22F-D5F302534F37}"/>
      </w:docPartPr>
      <w:docPartBody>
        <w:p w:rsidR="00B35A8F" w:rsidRDefault="00000000">
          <w:pPr>
            <w:pStyle w:val="F0355EE6BA5641DAB3E14AF704FE1638"/>
          </w:pPr>
          <w:r w:rsidRPr="00CF1A49">
            <w:t>Experience</w:t>
          </w:r>
        </w:p>
      </w:docPartBody>
    </w:docPart>
    <w:docPart>
      <w:docPartPr>
        <w:name w:val="0C326E142DB24185935D39BB9286F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92E44-9089-4D03-AC02-74B396BA8700}"/>
      </w:docPartPr>
      <w:docPartBody>
        <w:p w:rsidR="00B35A8F" w:rsidRDefault="00000000">
          <w:pPr>
            <w:pStyle w:val="0C326E142DB24185935D39BB9286FDF8"/>
          </w:pPr>
          <w:r w:rsidRPr="00CF1A49">
            <w:t>Education</w:t>
          </w:r>
        </w:p>
      </w:docPartBody>
    </w:docPart>
    <w:docPart>
      <w:docPartPr>
        <w:name w:val="FAB52C0AA5CF444C81851BCCA6A7A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2AAE-211F-457B-B257-0FFD0D372A4D}"/>
      </w:docPartPr>
      <w:docPartBody>
        <w:p w:rsidR="00B35A8F" w:rsidRDefault="00000000">
          <w:pPr>
            <w:pStyle w:val="FAB52C0AA5CF444C81851BCCA6A7AC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8"/>
    <w:rsid w:val="005F409C"/>
    <w:rsid w:val="009B73A8"/>
    <w:rsid w:val="00A613A3"/>
    <w:rsid w:val="00B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BA9B0A1AB964356B75EDA8615914D65">
    <w:name w:val="7BA9B0A1AB964356B75EDA8615914D65"/>
  </w:style>
  <w:style w:type="paragraph" w:customStyle="1" w:styleId="F0355EE6BA5641DAB3E14AF704FE1638">
    <w:name w:val="F0355EE6BA5641DAB3E14AF704FE163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C326E142DB24185935D39BB9286FDF8">
    <w:name w:val="0C326E142DB24185935D39BB9286FDF8"/>
  </w:style>
  <w:style w:type="paragraph" w:customStyle="1" w:styleId="FAB52C0AA5CF444C81851BCCA6A7ACB3">
    <w:name w:val="FAB52C0AA5CF444C81851BCCA6A7A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2022-07-25T15:48:00Z</dcterms:created>
  <dcterms:modified xsi:type="dcterms:W3CDTF">2022-07-25T16:29:00Z</dcterms:modified>
  <cp:category/>
</cp:coreProperties>
</file>